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B96E" w14:textId="209DE87E" w:rsidR="0086153C" w:rsidRDefault="00782056" w:rsidP="001D7E5C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44DEBE62" w14:textId="32FC6AFF" w:rsidR="001D7E5C" w:rsidRDefault="00392CAA" w:rsidP="00D97D46">
      <w:pPr>
        <w:spacing w:before="80" w:after="120"/>
        <w:rPr>
          <w:rFonts w:cs="Arial"/>
        </w:rPr>
      </w:pPr>
      <w:r>
        <w:rPr>
          <w:rFonts w:cs="Arial"/>
        </w:rPr>
        <w:t xml:space="preserve">Problems for </w:t>
      </w:r>
      <w:r>
        <w:rPr>
          <w:rFonts w:cs="Arial"/>
          <w:lang w:val="en-US"/>
        </w:rPr>
        <w:t>more exercises</w:t>
      </w:r>
      <w:r w:rsidR="00D97D46" w:rsidRPr="00F657BB">
        <w:rPr>
          <w:rFonts w:cs="Arial"/>
        </w:rPr>
        <w:t xml:space="preserve"> for the </w:t>
      </w:r>
      <w:r w:rsidR="00B477D0">
        <w:fldChar w:fldCharType="begin"/>
      </w:r>
      <w:r w:rsidR="00B477D0">
        <w:instrText xml:space="preserve"> HYPERLINK "https://softuni.bg/trainings/2343/js-fundamentals-may-2019" </w:instrText>
      </w:r>
      <w:r w:rsidR="00B477D0">
        <w:fldChar w:fldCharType="separate"/>
      </w:r>
      <w:r w:rsidR="00AA1023">
        <w:rPr>
          <w:rStyle w:val="Hyperlink"/>
          <w:sz w:val="24"/>
          <w:szCs w:val="24"/>
        </w:rPr>
        <w:t>"</w:t>
      </w:r>
      <w:r w:rsidR="00AA1023">
        <w:rPr>
          <w:rStyle w:val="Hyperlink"/>
          <w:sz w:val="24"/>
          <w:szCs w:val="24"/>
          <w:lang w:val="en-US"/>
        </w:rPr>
        <w:t>JS</w:t>
      </w:r>
      <w:r w:rsidR="00D97D46">
        <w:rPr>
          <w:rStyle w:val="Hyperlink"/>
          <w:sz w:val="24"/>
          <w:szCs w:val="24"/>
        </w:rPr>
        <w:t xml:space="preserve"> Fundam</w:t>
      </w:r>
      <w:r w:rsidR="00AA1023">
        <w:rPr>
          <w:rStyle w:val="Hyperlink"/>
          <w:sz w:val="24"/>
          <w:szCs w:val="24"/>
        </w:rPr>
        <w:t>entals"</w:t>
      </w:r>
      <w:r w:rsidR="00D97D46">
        <w:rPr>
          <w:rStyle w:val="Hyperlink"/>
          <w:sz w:val="24"/>
          <w:szCs w:val="24"/>
        </w:rPr>
        <w:t xml:space="preserve"> course @ SoftUni</w:t>
      </w:r>
      <w:r w:rsidR="00B477D0">
        <w:rPr>
          <w:rStyle w:val="Hyperlink"/>
          <w:sz w:val="24"/>
          <w:szCs w:val="24"/>
        </w:rPr>
        <w:fldChar w:fldCharType="end"/>
      </w:r>
      <w:r w:rsidR="00D97D46">
        <w:rPr>
          <w:sz w:val="24"/>
          <w:szCs w:val="24"/>
        </w:rPr>
        <w:t>.</w:t>
      </w:r>
      <w:r w:rsidR="00D97D46">
        <w:rPr>
          <w:rFonts w:cs="Arial"/>
        </w:rPr>
        <w:t xml:space="preserve"> </w:t>
      </w:r>
    </w:p>
    <w:p w14:paraId="5CFCB3B3" w14:textId="2B954504" w:rsidR="00053EF9" w:rsidRPr="005C1EA5" w:rsidRDefault="00D97D46" w:rsidP="00D97D46">
      <w:pPr>
        <w:spacing w:before="80" w:after="120"/>
        <w:rPr>
          <w:rFonts w:cs="Arial"/>
          <w:lang w:val="en-US"/>
        </w:rPr>
      </w:pP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 w:rsidR="005C1EA5">
        <w:rPr>
          <w:lang w:val="en-US"/>
        </w:rPr>
        <w:t xml:space="preserve"> </w:t>
      </w:r>
      <w:hyperlink r:id="rId8" w:history="1">
        <w:r w:rsidR="0000667C">
          <w:rPr>
            <w:rStyle w:val="Hyperlink"/>
            <w:lang w:val="en-US"/>
          </w:rPr>
          <w:t>Associative-Arrays</w:t>
        </w:r>
        <w:r w:rsidR="0000667C" w:rsidRPr="001D7E5C">
          <w:rPr>
            <w:rStyle w:val="Hyperlink"/>
            <w:lang w:val="en-US"/>
          </w:rPr>
          <w:t xml:space="preserve"> </w:t>
        </w:r>
        <w:r w:rsidR="001D7E5C" w:rsidRPr="001D7E5C">
          <w:rPr>
            <w:rStyle w:val="Hyperlink"/>
            <w:lang w:val="en-US"/>
          </w:rPr>
          <w:t>-More-Exercises</w:t>
        </w:r>
      </w:hyperlink>
      <w:r w:rsidR="001D7E5C" w:rsidRPr="001D7E5C">
        <w:rPr>
          <w:rStyle w:val="Hyperlink"/>
          <w:color w:val="auto"/>
          <w:u w:val="none"/>
          <w:lang w:val="en-US"/>
        </w:rPr>
        <w:t xml:space="preserve"> </w:t>
      </w:r>
    </w:p>
    <w:p w14:paraId="383B67BC" w14:textId="6604E24E" w:rsidR="00EC7593" w:rsidRDefault="003B1324" w:rsidP="00EC7593">
      <w:pPr>
        <w:pStyle w:val="Heading2"/>
      </w:pPr>
      <w:r>
        <w:t>Garage</w:t>
      </w:r>
    </w:p>
    <w:p w14:paraId="1920EFB5" w14:textId="3DEB6807" w:rsidR="00842D3B" w:rsidRPr="00842D3B" w:rsidRDefault="003B1324" w:rsidP="00EC7593">
      <w:pPr>
        <w:rPr>
          <w:b/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car (with its info) in the given garage. The info about the car will be in the format </w:t>
      </w:r>
      <w:r w:rsidRPr="003B1324">
        <w:rPr>
          <w:b/>
          <w:lang w:val="en-US"/>
        </w:rPr>
        <w:t>"{key}: {value}, {key}: {value}…".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 xml:space="preserve">print the result </w:t>
      </w:r>
      <w:r w:rsidR="00842D3B" w:rsidRPr="00842D3B">
        <w:rPr>
          <w:b/>
          <w:lang w:val="en-US"/>
        </w:rPr>
        <w:t xml:space="preserve">ordered by the numbers of the garages </w:t>
      </w:r>
      <w:r w:rsidR="00842D3B">
        <w:rPr>
          <w:lang w:val="en-US"/>
        </w:rPr>
        <w:t>(no further sorting required) in the format:</w:t>
      </w:r>
      <w:r w:rsidR="00842D3B">
        <w:rPr>
          <w:lang w:val="en-US"/>
        </w:rPr>
        <w:br/>
      </w:r>
      <w:r w:rsidR="00842D3B" w:rsidRPr="00842D3B">
        <w:rPr>
          <w:b/>
          <w:lang w:val="en-US"/>
        </w:rPr>
        <w:t xml:space="preserve">"Garage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</w:t>
      </w:r>
      <w:r w:rsidR="00842D3B" w:rsidRPr="00842D3B">
        <w:rPr>
          <w:b/>
          <w:lang w:val="en-US"/>
        </w:rPr>
        <w:br/>
        <w:t>--- {</w:t>
      </w:r>
      <w:proofErr w:type="spellStart"/>
      <w:r w:rsidR="00842D3B" w:rsidRPr="00842D3B">
        <w:rPr>
          <w:b/>
          <w:lang w:val="en-US"/>
        </w:rPr>
        <w:t>carOneKeyOne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carOneValueOne</w:t>
      </w:r>
      <w:proofErr w:type="spellEnd"/>
      <w:r w:rsidR="00842D3B" w:rsidRPr="00842D3B">
        <w:rPr>
          <w:b/>
          <w:lang w:val="en-US"/>
        </w:rPr>
        <w:t>}, {</w:t>
      </w:r>
      <w:proofErr w:type="spellStart"/>
      <w:r w:rsidR="00842D3B" w:rsidRPr="00842D3B">
        <w:rPr>
          <w:b/>
          <w:lang w:val="en-US"/>
        </w:rPr>
        <w:t>carOneKeyTwo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carOneValueTwo</w:t>
      </w:r>
      <w:proofErr w:type="spellEnd"/>
      <w:r w:rsidR="00842D3B" w:rsidRPr="00842D3B">
        <w:rPr>
          <w:b/>
          <w:lang w:val="en-US"/>
        </w:rPr>
        <w:t>}…</w:t>
      </w:r>
      <w:r w:rsidR="00842D3B" w:rsidRPr="00842D3B">
        <w:rPr>
          <w:b/>
          <w:lang w:val="en-US"/>
        </w:rPr>
        <w:br/>
        <w:t>--- {the same for the next car}</w:t>
      </w:r>
      <w:r w:rsidR="00842D3B" w:rsidRPr="00842D3B">
        <w:rPr>
          <w:b/>
          <w:lang w:val="en-US"/>
        </w:rPr>
        <w:br/>
        <w:t xml:space="preserve">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82056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</w:tbl>
    <w:p w14:paraId="295CF527" w14:textId="437A100E" w:rsidR="00293242" w:rsidRDefault="003A3B78" w:rsidP="003A3B78">
      <w:pPr>
        <w:pStyle w:val="Heading2"/>
      </w:pPr>
      <w:r>
        <w:t>Armies</w:t>
      </w:r>
    </w:p>
    <w:p w14:paraId="5CB6B1A2" w14:textId="01DE86A1" w:rsidR="003A3B78" w:rsidRDefault="003A3B78" w:rsidP="003A3B78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"{leader} arrives"</w:t>
      </w:r>
      <w:r>
        <w:rPr>
          <w:lang w:val="en-US"/>
        </w:rPr>
        <w:t xml:space="preserve"> – add the leader (no army)</w:t>
      </w:r>
      <w:r>
        <w:rPr>
          <w:lang w:val="en-US"/>
        </w:rPr>
        <w:br/>
      </w:r>
      <w:r w:rsidRPr="003A3B78">
        <w:rPr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3A3B78">
        <w:rPr>
          <w:b/>
          <w:lang w:val="en-US"/>
        </w:rPr>
        <w:t>"{army name} + {army count}"</w:t>
      </w:r>
      <w:r>
        <w:rPr>
          <w:lang w:val="en-US"/>
        </w:rPr>
        <w:t xml:space="preserve"> – if the army exists somewhere add the count</w:t>
      </w:r>
      <w:r>
        <w:rPr>
          <w:lang w:val="en-US"/>
        </w:rPr>
        <w:br/>
      </w:r>
      <w:r w:rsidRPr="003A3B78">
        <w:rPr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53357">
        <w:rPr>
          <w:b/>
          <w:lang w:val="en-US"/>
        </w:rPr>
        <w:t>"</w:t>
      </w:r>
      <w:r w:rsidR="00653357" w:rsidRPr="00653357">
        <w:rPr>
          <w:b/>
          <w:lang w:val="en-US"/>
        </w:rPr>
        <w:t>{leader one name}: {total army count}</w:t>
      </w:r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armyOne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armyTwo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>
        <w:rPr>
          <w:b/>
          <w:lang w:val="en-US"/>
        </w:rPr>
        <w:br/>
        <w:t xml:space="preserve"> </w:t>
      </w:r>
      <w:r w:rsidR="00653357" w:rsidRPr="00653357">
        <w:rPr>
          <w:b/>
          <w:lang w:val="en-US"/>
        </w:rPr>
        <w:t>…</w:t>
      </w:r>
      <w:r w:rsidR="00653357" w:rsidRPr="00653357">
        <w:rPr>
          <w:b/>
          <w:lang w:val="en-US"/>
        </w:rPr>
        <w:br/>
      </w:r>
      <w:r w:rsidR="00653357" w:rsidRPr="00653357">
        <w:rPr>
          <w:b/>
          <w:lang w:val="en-US"/>
        </w:rPr>
        <w:lastRenderedPageBreak/>
        <w:t>{leader two name}: {total army count}</w:t>
      </w:r>
      <w:r w:rsidR="00653357" w:rsidRPr="00653357">
        <w:rPr>
          <w:b/>
          <w:lang w:val="en-US"/>
        </w:rPr>
        <w:br/>
        <w:t>…</w:t>
      </w:r>
      <w:r w:rsidRPr="00653357">
        <w:rPr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04F74676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>adding new army</w:t>
      </w:r>
      <w:r>
        <w:rPr>
          <w:lang w:val="en-US"/>
        </w:rPr>
        <w:t xml:space="preserve"> to 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</w:tbl>
    <w:p w14:paraId="2D1F4721" w14:textId="7A038961" w:rsidR="00653357" w:rsidRDefault="000C48A8" w:rsidP="00796752">
      <w:pPr>
        <w:pStyle w:val="Heading2"/>
      </w:pPr>
      <w:r>
        <w:t>Comments</w:t>
      </w:r>
    </w:p>
    <w:p w14:paraId="74BA5029" w14:textId="708C04F9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in a website.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array of strings. The strings will be in format:</w:t>
      </w:r>
      <w:r>
        <w:rPr>
          <w:lang w:val="en-US"/>
        </w:rPr>
        <w:br/>
      </w:r>
      <w:r w:rsidRPr="000C48A8">
        <w:rPr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0C48A8">
        <w:rPr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0C48A8">
        <w:rPr>
          <w:b/>
          <w:lang w:val="en-US"/>
        </w:rPr>
        <w:t>"{username} posts on {article name}: {comment title}, {comment content}"</w:t>
      </w:r>
      <w:r>
        <w:rPr>
          <w:b/>
          <w:lang w:val="en-US"/>
        </w:rPr>
        <w:t xml:space="preserve"> – </w:t>
      </w:r>
      <w:r>
        <w:rPr>
          <w:lang w:val="en-US"/>
        </w:rPr>
        <w:t>save the info</w:t>
      </w:r>
    </w:p>
    <w:p w14:paraId="46A7AC88" w14:textId="084158CA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4DF7F727" w14:textId="1DD3EBF2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524B91">
        <w:rPr>
          <w:b/>
          <w:lang w:val="en-US"/>
        </w:rPr>
        <w:t>"Comments on {article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 xml:space="preserve"> name}:</w:t>
      </w:r>
      <w:r w:rsidRPr="00524B91">
        <w:rPr>
          <w:b/>
          <w:lang w:val="en-US"/>
        </w:rPr>
        <w:br/>
        <w:t>--- From user {username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>}: {</w:t>
      </w:r>
      <w:r w:rsidR="00524B91" w:rsidRPr="00524B91">
        <w:rPr>
          <w:b/>
          <w:lang w:val="en-US"/>
        </w:rPr>
        <w:t>comment title</w:t>
      </w:r>
      <w:r w:rsidRPr="00524B91">
        <w:rPr>
          <w:b/>
          <w:lang w:val="en-US"/>
        </w:rPr>
        <w:t>}</w:t>
      </w:r>
      <w:r w:rsidR="00524B91" w:rsidRPr="00524B91">
        <w:rPr>
          <w:b/>
          <w:lang w:val="en-US"/>
        </w:rPr>
        <w:t xml:space="preserve"> - {comment content}</w:t>
      </w:r>
      <w:r w:rsidR="00524B91" w:rsidRPr="00524B91">
        <w:rPr>
          <w:b/>
          <w:lang w:val="en-US"/>
        </w:rPr>
        <w:br/>
        <w:t>--- From user {username2}: …</w:t>
      </w:r>
      <w:r w:rsidR="00524B91" w:rsidRPr="00524B91">
        <w:rPr>
          <w:b/>
          <w:lang w:val="en-US"/>
        </w:rPr>
        <w:br/>
        <w:t>Comments on {article2 name}:</w:t>
      </w:r>
      <w:r w:rsidR="00524B91" w:rsidRPr="00524B91">
        <w:rPr>
          <w:b/>
          <w:lang w:val="en-US"/>
        </w:rPr>
        <w:br/>
        <w:t>…</w:t>
      </w:r>
      <w:r w:rsidRPr="00524B91">
        <w:rPr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EB6CD15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</w:t>
            </w:r>
            <w:r w:rsidR="00407EBD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Shopping', 'user </w:t>
            </w:r>
            <w:proofErr w:type="spellStart"/>
            <w:r w:rsidR="00407EBD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="00407EBD"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 w:rsidR="00407EBD"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 w:rsidR="00407EBD"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 w:rsidR="00407EBD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="00407EBD"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 w:rsidR="00407EBD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="00407EBD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="00407EBD"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  <w:bookmarkStart w:id="0" w:name="_GoBack"/>
            <w:bookmarkEnd w:id="0"/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uSeR4: I also like </w:t>
            </w: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</w:tbl>
    <w:p w14:paraId="1FD47948" w14:textId="552783DB" w:rsidR="00684A36" w:rsidRDefault="00CB71C5" w:rsidP="009C6AB8">
      <w:pPr>
        <w:pStyle w:val="Heading2"/>
      </w:pPr>
      <w:r>
        <w:lastRenderedPageBreak/>
        <w:t>Book Shelf</w:t>
      </w:r>
    </w:p>
    <w:p w14:paraId="07B5746A" w14:textId="545C55D6" w:rsidR="006730CE" w:rsidRDefault="009C6AB8" w:rsidP="009C6AB8">
      <w:pPr>
        <w:rPr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Pr="006730CE">
        <w:rPr>
          <w:b/>
          <w:lang w:val="en-US"/>
        </w:rPr>
        <w:t>shelfs</w:t>
      </w:r>
      <w:r>
        <w:rPr>
          <w:lang w:val="en-US"/>
        </w:rPr>
        <w:t xml:space="preserve"> and the </w:t>
      </w:r>
      <w:r w:rsidRPr="006730CE">
        <w:rPr>
          <w:b/>
          <w:lang w:val="en-US"/>
        </w:rPr>
        <w:t>books in the shelf</w:t>
      </w:r>
      <w:r w:rsidR="006730CE" w:rsidRPr="006730CE">
        <w:rPr>
          <w:b/>
          <w:lang w:val="en-US"/>
        </w:rPr>
        <w:t>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>
        <w:rPr>
          <w:lang w:val="en-US"/>
        </w:rPr>
        <w:t xml:space="preserve">in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6730CE">
        <w:rPr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6730CE">
        <w:rPr>
          <w:b/>
          <w:lang w:val="en-US"/>
        </w:rPr>
        <w:t>"{book title}: {book</w:t>
      </w:r>
      <w:r w:rsidR="006730CE" w:rsidRPr="006730CE">
        <w:rPr>
          <w:b/>
          <w:lang w:val="en-US"/>
        </w:rPr>
        <w:t xml:space="preserve"> author</w:t>
      </w:r>
      <w:r w:rsidRPr="006730CE">
        <w:rPr>
          <w:b/>
          <w:lang w:val="en-US"/>
        </w:rPr>
        <w:t>}</w:t>
      </w:r>
      <w:r w:rsidR="006730CE" w:rsidRPr="006730CE">
        <w:rPr>
          <w:b/>
          <w:lang w:val="en-US"/>
        </w:rPr>
        <w:t>, {book genre}</w:t>
      </w:r>
      <w:r w:rsidRPr="006730CE">
        <w:rPr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6730CE">
        <w:rPr>
          <w:lang w:val="en-US"/>
        </w:rPr>
        <w:br/>
        <w:t xml:space="preserve">After finished reding input, sort the shelfs by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6730CE">
        <w:rPr>
          <w:lang w:val="en-US"/>
        </w:rPr>
        <w:br/>
      </w:r>
      <w:r w:rsidR="006730CE" w:rsidRPr="00453752">
        <w:rPr>
          <w:b/>
          <w:lang w:val="en-US"/>
        </w:rPr>
        <w:t>"{</w:t>
      </w:r>
      <w:proofErr w:type="spellStart"/>
      <w:r w:rsidR="006730CE" w:rsidRPr="00453752">
        <w:rPr>
          <w:b/>
          <w:lang w:val="en-US"/>
        </w:rPr>
        <w:t>shelf</w:t>
      </w:r>
      <w:r w:rsidR="00453752" w:rsidRPr="00453752">
        <w:rPr>
          <w:b/>
          <w:lang w:val="en-US"/>
        </w:rPr>
        <w:t>One</w:t>
      </w:r>
      <w:proofErr w:type="spellEnd"/>
      <w:r w:rsidR="006730CE" w:rsidRPr="00453752">
        <w:rPr>
          <w:b/>
          <w:lang w:val="en-US"/>
        </w:rPr>
        <w:t xml:space="preserve"> id} {shelf genre}: {books count}</w:t>
      </w:r>
      <w:r w:rsidR="006730CE" w:rsidRPr="00453752">
        <w:rPr>
          <w:b/>
          <w:lang w:val="en-US"/>
        </w:rPr>
        <w:br/>
        <w:t>--&gt; {</w:t>
      </w:r>
      <w:proofErr w:type="spellStart"/>
      <w:r w:rsidR="006730CE" w:rsidRPr="00453752">
        <w:rPr>
          <w:b/>
          <w:lang w:val="en-US"/>
        </w:rPr>
        <w:t>bookOne</w:t>
      </w:r>
      <w:proofErr w:type="spellEnd"/>
      <w:r w:rsidR="006730CE" w:rsidRPr="00453752">
        <w:rPr>
          <w:b/>
          <w:lang w:val="en-US"/>
        </w:rPr>
        <w:t xml:space="preserve"> title}</w:t>
      </w:r>
      <w:r w:rsidR="00453752" w:rsidRPr="00453752">
        <w:rPr>
          <w:b/>
          <w:lang w:val="en-US"/>
        </w:rPr>
        <w:t>: {</w:t>
      </w:r>
      <w:proofErr w:type="spellStart"/>
      <w:r w:rsidR="00453752" w:rsidRPr="00453752">
        <w:rPr>
          <w:b/>
          <w:lang w:val="en-US"/>
        </w:rPr>
        <w:t>bookOne</w:t>
      </w:r>
      <w:proofErr w:type="spellEnd"/>
      <w:r w:rsidR="00453752" w:rsidRPr="00453752">
        <w:rPr>
          <w:b/>
          <w:lang w:val="en-US"/>
        </w:rPr>
        <w:t xml:space="preserve"> author}</w:t>
      </w:r>
      <w:r w:rsidR="00453752" w:rsidRPr="00453752">
        <w:rPr>
          <w:b/>
          <w:lang w:val="en-US"/>
        </w:rPr>
        <w:br/>
        <w:t>--&gt;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title}: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author}</w:t>
      </w:r>
      <w:r w:rsidR="00453752" w:rsidRPr="00453752">
        <w:rPr>
          <w:b/>
          <w:lang w:val="en-US"/>
        </w:rPr>
        <w:br/>
        <w:t>…</w:t>
      </w:r>
      <w:r w:rsidR="00453752" w:rsidRPr="00453752">
        <w:rPr>
          <w:b/>
          <w:lang w:val="en-US"/>
        </w:rPr>
        <w:br/>
        <w:t>{</w:t>
      </w:r>
      <w:proofErr w:type="spellStart"/>
      <w:r w:rsidR="00453752" w:rsidRPr="00453752">
        <w:rPr>
          <w:b/>
          <w:lang w:val="en-US"/>
        </w:rPr>
        <w:t>shelfTwo</w:t>
      </w:r>
      <w:proofErr w:type="spellEnd"/>
      <w:r w:rsidR="00453752" w:rsidRPr="00453752">
        <w:rPr>
          <w:b/>
          <w:lang w:val="en-US"/>
        </w:rPr>
        <w:t xml:space="preserve"> id} {shelf genre}: {books count}</w:t>
      </w:r>
      <w:r w:rsidR="00453752" w:rsidRPr="00453752">
        <w:rPr>
          <w:b/>
          <w:lang w:val="en-US"/>
        </w:rPr>
        <w:br/>
        <w:t>…</w:t>
      </w:r>
      <w:r w:rsidR="006730CE" w:rsidRPr="00453752">
        <w:rPr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3752" w14:paraId="7ACAE0BD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E26B8F">
        <w:tc>
          <w:tcPr>
            <w:tcW w:w="4606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Heading2"/>
      </w:pPr>
      <w:proofErr w:type="spellStart"/>
      <w:r>
        <w:lastRenderedPageBreak/>
        <w:t>SoftUni</w:t>
      </w:r>
      <w:proofErr w:type="spellEnd"/>
      <w:r>
        <w:t xml:space="preserve"> Students</w:t>
      </w:r>
    </w:p>
    <w:p w14:paraId="6533D955" w14:textId="084123E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>
        <w:rPr>
          <w:lang w:val="en-US"/>
        </w:rPr>
        <w:t xml:space="preserve">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B259AF">
        <w:rPr>
          <w:b/>
          <w:lang w:val="en-US"/>
        </w:rPr>
        <w:t>"{course one}: {places left} places left</w:t>
      </w:r>
      <w:r w:rsidRPr="00B259AF">
        <w:rPr>
          <w:b/>
          <w:lang w:val="en-US"/>
        </w:rPr>
        <w:br/>
        <w:t xml:space="preserve">--- </w:t>
      </w:r>
      <w:r w:rsidR="00B259AF" w:rsidRPr="00B259AF">
        <w:rPr>
          <w:b/>
          <w:lang w:val="en-US"/>
        </w:rPr>
        <w:t xml:space="preserve">{credits}: </w:t>
      </w:r>
      <w:r w:rsidRPr="00B259AF">
        <w:rPr>
          <w:b/>
          <w:lang w:val="en-US"/>
        </w:rPr>
        <w:t>{username one}</w:t>
      </w:r>
      <w:r w:rsidR="00B259AF" w:rsidRPr="00B259AF">
        <w:rPr>
          <w:b/>
          <w:lang w:val="en-US"/>
        </w:rPr>
        <w:t>, {email one}</w:t>
      </w:r>
      <w:r w:rsidR="00B259AF" w:rsidRPr="00B259AF">
        <w:rPr>
          <w:b/>
          <w:lang w:val="en-US"/>
        </w:rPr>
        <w:br/>
        <w:t>…</w:t>
      </w:r>
      <w:r w:rsidRPr="00B259AF">
        <w:rPr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AEB98" w14:textId="77777777" w:rsidR="00B477D0" w:rsidRDefault="00B477D0" w:rsidP="00053EF9">
      <w:pPr>
        <w:spacing w:after="0" w:line="240" w:lineRule="auto"/>
      </w:pPr>
      <w:r>
        <w:separator/>
      </w:r>
    </w:p>
  </w:endnote>
  <w:endnote w:type="continuationSeparator" w:id="0">
    <w:p w14:paraId="1CB13881" w14:textId="77777777" w:rsidR="00B477D0" w:rsidRDefault="00B477D0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1D3F4" w14:textId="77777777" w:rsidR="00053EF9" w:rsidRPr="00AC77AD" w:rsidRDefault="00053EF9" w:rsidP="00053EF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3B35D1F0" wp14:editId="1AC3C64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eastAsia="bg-BG"/>
      </w:rPr>
      <w:drawing>
        <wp:inline distT="0" distB="0" distL="0" distR="0" wp14:anchorId="639A15FD" wp14:editId="294A6B58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2704E00B" wp14:editId="0113CE0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9A7C4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2C531" wp14:editId="03E3D7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D1F832" w14:textId="1F04C896" w:rsidR="00053EF9" w:rsidRPr="008C2B83" w:rsidRDefault="00053EF9" w:rsidP="00053EF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0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02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2C53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51D1F832" w14:textId="1F04C896" w:rsidR="00053EF9" w:rsidRPr="008C2B83" w:rsidRDefault="00053EF9" w:rsidP="00053EF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0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02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DF4622" wp14:editId="4E9278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7A9349" w14:textId="77777777" w:rsidR="00053EF9" w:rsidRDefault="00053EF9" w:rsidP="00053EF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F462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F7A9349" w14:textId="77777777" w:rsidR="00053EF9" w:rsidRDefault="00053EF9" w:rsidP="00053EF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273F71" wp14:editId="50B9AE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6DD1D9" w14:textId="77777777" w:rsidR="00053EF9" w:rsidRDefault="00053EF9" w:rsidP="00053EF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185F4E" w14:textId="77777777" w:rsidR="00053EF9" w:rsidRDefault="00053EF9" w:rsidP="00053EF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2D3226" wp14:editId="0DE994FA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050500" wp14:editId="3C9DA419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D176C" wp14:editId="3968308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1A578C" wp14:editId="269D920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5F77C8C" wp14:editId="0271B937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DB28DA" wp14:editId="75BB2409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62733E" wp14:editId="06EBE2A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63AF76" wp14:editId="654F06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BC24E6" wp14:editId="03E049D3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7CD4F4" wp14:editId="2602826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73F7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F6DD1D9" w14:textId="77777777" w:rsidR="00053EF9" w:rsidRDefault="00053EF9" w:rsidP="00053EF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185F4E" w14:textId="77777777" w:rsidR="00053EF9" w:rsidRDefault="00053EF9" w:rsidP="00053EF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2D3226" wp14:editId="0DE994FA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050500" wp14:editId="3C9DA419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D176C" wp14:editId="3968308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1A578C" wp14:editId="269D920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5F77C8C" wp14:editId="0271B937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DB28DA" wp14:editId="75BB2409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62733E" wp14:editId="06EBE2A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63AF76" wp14:editId="654F06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BC24E6" wp14:editId="03E049D3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E7CD4F4" wp14:editId="2602826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33D215D" w14:textId="77777777" w:rsidR="00053EF9" w:rsidRDefault="00053EF9" w:rsidP="00053EF9">
    <w:pPr>
      <w:pStyle w:val="Footer"/>
    </w:pPr>
  </w:p>
  <w:p w14:paraId="45ED2EB6" w14:textId="77777777" w:rsidR="00053EF9" w:rsidRDefault="00053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C05B4" w14:textId="77777777" w:rsidR="00B477D0" w:rsidRDefault="00B477D0" w:rsidP="00053EF9">
      <w:pPr>
        <w:spacing w:after="0" w:line="240" w:lineRule="auto"/>
      </w:pPr>
      <w:r>
        <w:separator/>
      </w:r>
    </w:p>
  </w:footnote>
  <w:footnote w:type="continuationSeparator" w:id="0">
    <w:p w14:paraId="00D87B4D" w14:textId="77777777" w:rsidR="00B477D0" w:rsidRDefault="00B477D0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E5"/>
    <w:rsid w:val="0000667C"/>
    <w:rsid w:val="00016024"/>
    <w:rsid w:val="00024E3B"/>
    <w:rsid w:val="00053037"/>
    <w:rsid w:val="00053139"/>
    <w:rsid w:val="00053EF9"/>
    <w:rsid w:val="00085835"/>
    <w:rsid w:val="00091C29"/>
    <w:rsid w:val="000C48A8"/>
    <w:rsid w:val="001174C3"/>
    <w:rsid w:val="001409F3"/>
    <w:rsid w:val="00143B1A"/>
    <w:rsid w:val="00144BDB"/>
    <w:rsid w:val="00196F46"/>
    <w:rsid w:val="001D3CE2"/>
    <w:rsid w:val="001D7E5C"/>
    <w:rsid w:val="00224BC4"/>
    <w:rsid w:val="002621FA"/>
    <w:rsid w:val="00264FF8"/>
    <w:rsid w:val="00287B05"/>
    <w:rsid w:val="00293242"/>
    <w:rsid w:val="002B493E"/>
    <w:rsid w:val="00312D01"/>
    <w:rsid w:val="00334217"/>
    <w:rsid w:val="003404ED"/>
    <w:rsid w:val="00344D13"/>
    <w:rsid w:val="0035331C"/>
    <w:rsid w:val="00384366"/>
    <w:rsid w:val="00392CAA"/>
    <w:rsid w:val="003A3B78"/>
    <w:rsid w:val="003B1324"/>
    <w:rsid w:val="003D615F"/>
    <w:rsid w:val="003F6F66"/>
    <w:rsid w:val="00407EBD"/>
    <w:rsid w:val="00416246"/>
    <w:rsid w:val="0044491A"/>
    <w:rsid w:val="00453752"/>
    <w:rsid w:val="0047574F"/>
    <w:rsid w:val="004957D7"/>
    <w:rsid w:val="004A5100"/>
    <w:rsid w:val="004C5D9F"/>
    <w:rsid w:val="00524B91"/>
    <w:rsid w:val="00595B3F"/>
    <w:rsid w:val="005B0150"/>
    <w:rsid w:val="005C1EA5"/>
    <w:rsid w:val="00606DB0"/>
    <w:rsid w:val="00653357"/>
    <w:rsid w:val="006730CE"/>
    <w:rsid w:val="00675738"/>
    <w:rsid w:val="00675EF9"/>
    <w:rsid w:val="00684A36"/>
    <w:rsid w:val="00685D29"/>
    <w:rsid w:val="006915E1"/>
    <w:rsid w:val="006B5F7E"/>
    <w:rsid w:val="006F4665"/>
    <w:rsid w:val="00705C9A"/>
    <w:rsid w:val="00724A65"/>
    <w:rsid w:val="00782056"/>
    <w:rsid w:val="00796752"/>
    <w:rsid w:val="007F3DD9"/>
    <w:rsid w:val="0080706F"/>
    <w:rsid w:val="00842D3B"/>
    <w:rsid w:val="008A50E1"/>
    <w:rsid w:val="008B5172"/>
    <w:rsid w:val="009660D0"/>
    <w:rsid w:val="009661E9"/>
    <w:rsid w:val="009B6210"/>
    <w:rsid w:val="009C0FDD"/>
    <w:rsid w:val="009C6AB8"/>
    <w:rsid w:val="00A118E6"/>
    <w:rsid w:val="00A45292"/>
    <w:rsid w:val="00A55414"/>
    <w:rsid w:val="00A739A4"/>
    <w:rsid w:val="00AA1023"/>
    <w:rsid w:val="00AB2EE5"/>
    <w:rsid w:val="00AF3D57"/>
    <w:rsid w:val="00B259AF"/>
    <w:rsid w:val="00B477D0"/>
    <w:rsid w:val="00B602A2"/>
    <w:rsid w:val="00B631F3"/>
    <w:rsid w:val="00C124FA"/>
    <w:rsid w:val="00C22DAB"/>
    <w:rsid w:val="00C607AA"/>
    <w:rsid w:val="00CB71C5"/>
    <w:rsid w:val="00D063E5"/>
    <w:rsid w:val="00D3001B"/>
    <w:rsid w:val="00D556CC"/>
    <w:rsid w:val="00D9252A"/>
    <w:rsid w:val="00D96AB5"/>
    <w:rsid w:val="00D97D46"/>
    <w:rsid w:val="00E01470"/>
    <w:rsid w:val="00E801CD"/>
    <w:rsid w:val="00EB4A92"/>
    <w:rsid w:val="00EC7593"/>
    <w:rsid w:val="00F66F3E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05/Associative-Arrays-and-Map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E1FE4-27C4-4327-B89D-42674D9A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101</TotalTime>
  <Pages>4</Pages>
  <Words>1155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Stoyanov, Atanas</cp:lastModifiedBy>
  <cp:revision>12</cp:revision>
  <dcterms:created xsi:type="dcterms:W3CDTF">2018-10-16T08:49:00Z</dcterms:created>
  <dcterms:modified xsi:type="dcterms:W3CDTF">2019-11-13T21:40:00Z</dcterms:modified>
</cp:coreProperties>
</file>